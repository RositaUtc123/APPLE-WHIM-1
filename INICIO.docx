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>
    <v:background id="_x0000_s1025" o:bwmode="white" fillcolor="#c5e0b3" o:targetscreensize="1024,768">
      <v:fill r:id="rId2" color2="fill darken(118)" angle="-90" method="linear sigma" focus="100%" type="gradient"/>
    </v:background>
  </w:background>
  <w:body>
    <w:p w:rsidR="009C27CD" w:rsidRDefault="007D65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6A46D90" wp14:editId="7D0C1F6D">
                <wp:simplePos x="0" y="0"/>
                <wp:positionH relativeFrom="column">
                  <wp:posOffset>180975</wp:posOffset>
                </wp:positionH>
                <wp:positionV relativeFrom="paragraph">
                  <wp:posOffset>1581150</wp:posOffset>
                </wp:positionV>
                <wp:extent cx="3752850" cy="28765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color w:val="1F3864" w:themeColor="accent5" w:themeShade="80"/>
                                <w:sz w:val="32"/>
                                <w:lang w:val="es-MX"/>
                              </w:rPr>
                            </w:pPr>
                            <w:bookmarkStart w:id="0" w:name="_GoBack"/>
                            <w:r>
                              <w:rPr>
                                <w:rFonts w:ascii="Source Serif Pro Black" w:hAnsi="Source Serif Pro Black" w:cstheme="majorHAnsi"/>
                                <w:color w:val="1F3864" w:themeColor="accent5" w:themeShade="80"/>
                                <w:sz w:val="40"/>
                                <w:szCs w:val="28"/>
                                <w:lang w:val="es-MX"/>
                              </w:rPr>
                              <w:t>Somos una</w:t>
                            </w:r>
                            <w:bookmarkEnd w:id="0"/>
                            <w:r>
                              <w:rPr>
                                <w:rFonts w:ascii="Source Serif Pro Black" w:hAnsi="Source Serif Pro Black" w:cstheme="majorHAnsi"/>
                                <w:color w:val="1F3864" w:themeColor="accent5" w:themeShade="80"/>
                                <w:sz w:val="40"/>
                                <w:szCs w:val="28"/>
                                <w:lang w:val="es-MX"/>
                              </w:rPr>
                              <w:t xml:space="preserve"> organización de transformación que inicio en el año 2023, siendo una micro empresa con un </w:t>
                            </w:r>
                            <w:r>
                              <w:rPr>
                                <w:rFonts w:ascii="Source Serif Pro Black" w:hAnsi="Source Serif Pro Black" w:cstheme="majorHAnsi"/>
                                <w:color w:val="1F3864" w:themeColor="accent5" w:themeShade="80"/>
                                <w:sz w:val="40"/>
                                <w:szCs w:val="28"/>
                                <w:lang w:val="es-MX"/>
                              </w:rPr>
                              <w:t>mercado en el área estudiantil y docente de la Escuela Universidad Tres Culturas.</w:t>
                            </w:r>
                          </w:p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color w:val="1F3864" w:themeColor="accent5" w:themeShade="80"/>
                                <w:sz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46D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25pt;margin-top:124.5pt;width:295.5pt;height:226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" filled="f" stroked="f">
                <v:textbox>
                  <w:txbxContent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color w:val="1F3864" w:themeColor="accent5" w:themeShade="80"/>
                          <w:sz w:val="32"/>
                          <w:lang w:val="es-MX"/>
                        </w:rPr>
                      </w:pPr>
                      <w:bookmarkStart w:id="1" w:name="_GoBack"/>
                      <w:r>
                        <w:rPr>
                          <w:rFonts w:ascii="Source Serif Pro Black" w:hAnsi="Source Serif Pro Black" w:cstheme="majorHAnsi"/>
                          <w:color w:val="1F3864" w:themeColor="accent5" w:themeShade="80"/>
                          <w:sz w:val="40"/>
                          <w:szCs w:val="28"/>
                          <w:lang w:val="es-MX"/>
                        </w:rPr>
                        <w:t>Somos una</w:t>
                      </w:r>
                      <w:bookmarkEnd w:id="1"/>
                      <w:r>
                        <w:rPr>
                          <w:rFonts w:ascii="Source Serif Pro Black" w:hAnsi="Source Serif Pro Black" w:cstheme="majorHAnsi"/>
                          <w:color w:val="1F3864" w:themeColor="accent5" w:themeShade="80"/>
                          <w:sz w:val="40"/>
                          <w:szCs w:val="28"/>
                          <w:lang w:val="es-MX"/>
                        </w:rPr>
                        <w:t xml:space="preserve"> organización de transformación que inicio en el año 2023, siendo una micro empresa con un </w:t>
                      </w:r>
                      <w:r>
                        <w:rPr>
                          <w:rFonts w:ascii="Source Serif Pro Black" w:hAnsi="Source Serif Pro Black" w:cstheme="majorHAnsi"/>
                          <w:color w:val="1F3864" w:themeColor="accent5" w:themeShade="80"/>
                          <w:sz w:val="40"/>
                          <w:szCs w:val="28"/>
                          <w:lang w:val="es-MX"/>
                        </w:rPr>
                        <w:t>mercado en el área estudiantil y docente de la Escuela Universidad Tres Culturas.</w:t>
                      </w:r>
                    </w:p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color w:val="1F3864" w:themeColor="accent5" w:themeShade="80"/>
                          <w:sz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7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5BAC5" wp14:editId="75EB0961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1504950" cy="781050"/>
                <wp:effectExtent l="0" t="19050" r="38100" b="38100"/>
                <wp:wrapNone/>
                <wp:docPr id="1" name="Flecha derecha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7810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Default="009C27CD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 xml:space="preserve"> 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BA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7" type="#_x0000_t13" href="Index .htm" style="position:absolute;margin-left:0;margin-top:-.75pt;width:118.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" o:button="t" adj="15995" fillcolor="#c00000" strokecolor="#1f4d78 [1604]" strokeweight="1pt">
                <v:fill o:detectmouseclick="t"/>
                <v:path arrowok="t"/>
                <v:textbox>
                  <w:txbxContent>
                    <w:p w:rsidR="00000000" w:rsidRDefault="009C27CD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u w:val="single"/>
                        </w:rPr>
                        <w:t xml:space="preserve"> INICIO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7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3CB11" wp14:editId="5C223CB1">
                <wp:simplePos x="0" y="0"/>
                <wp:positionH relativeFrom="column">
                  <wp:posOffset>1038225</wp:posOffset>
                </wp:positionH>
                <wp:positionV relativeFrom="paragraph">
                  <wp:posOffset>1057275</wp:posOffset>
                </wp:positionV>
                <wp:extent cx="1943100" cy="457200"/>
                <wp:effectExtent l="0" t="0" r="19050" b="19050"/>
                <wp:wrapNone/>
                <wp:docPr id="5" name="Recortar rectángulo de esquina diagon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457200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sz w:val="28"/>
                              </w:rPr>
                              <w:t xml:space="preserve"> ¿QUIENES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3CB11" id="Recortar rectángulo de esquina diagonal 5" o:spid="_x0000_s1028" style="position:absolute;margin-left:81.75pt;margin-top:83.25pt;width:15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9431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" adj="-11796480,,5400" path="m,l1866898,r76202,76202l1943100,457200r,l76202,457200,,380998,,xe" fillcolor="#00b050" strokecolor="#1f4d78 [1604]" strokeweight="1pt">
                <v:stroke joinstyle="miter"/>
                <v:formulas/>
                <v:path arrowok="t" o:connecttype="custom" o:connectlocs="0,0;1866898,0;1943100,76202;1943100,457200;1943100,457200;76202,457200;0,380998;0,0" o:connectangles="0,0,0,0,0,0,0,0" textboxrect="0,0,1943100,457200"/>
                <v:textbox>
                  <w:txbxContent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b/>
                          <w:sz w:val="28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sz w:val="28"/>
                        </w:rPr>
                        <w:t xml:space="preserve"> ¿QUIENES SOMOS?</w:t>
                      </w:r>
                    </w:p>
                  </w:txbxContent>
                </v:textbox>
              </v:shape>
            </w:pict>
          </mc:Fallback>
        </mc:AlternateContent>
      </w:r>
      <w:r w:rsidR="009C27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F3342" wp14:editId="32DE4677">
                <wp:simplePos x="0" y="0"/>
                <wp:positionH relativeFrom="column">
                  <wp:posOffset>9239250</wp:posOffset>
                </wp:positionH>
                <wp:positionV relativeFrom="paragraph">
                  <wp:posOffset>1133475</wp:posOffset>
                </wp:positionV>
                <wp:extent cx="2238375" cy="457200"/>
                <wp:effectExtent l="0" t="0" r="28575" b="19050"/>
                <wp:wrapNone/>
                <wp:docPr id="7" name="Recortar rectángulo de esquina diagon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8375" cy="457200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¡</w:t>
                            </w:r>
                            <w:r>
                              <w:rPr>
                                <w:rFonts w:ascii="Source Serif Pro Black" w:hAnsi="Source Serif Pro Black"/>
                                <w:b/>
                                <w:sz w:val="28"/>
                              </w:rPr>
                              <w:t>NUESTRO OBEJTIVO!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3342" id="Recortar rectángulo de esquina diagonal 7" o:spid="_x0000_s1029" style="position:absolute;margin-left:727.5pt;margin-top:89.25pt;width:176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22383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" adj="-11796480,,5400" path="m,l2162173,r76202,76202l2238375,457200r,l76202,457200,,380998,,xe" fillcolor="#00b050" strokecolor="#1f4d78 [1604]" strokeweight="1pt">
                <v:stroke joinstyle="miter"/>
                <v:formulas/>
                <v:path arrowok="t" o:connecttype="custom" o:connectlocs="0,0;2162173,0;2238375,76202;2238375,457200;2238375,457200;76202,457200;0,380998;0,0" o:connectangles="0,0,0,0,0,0,0,0" textboxrect="0,0,2238375,457200"/>
                <v:textbox>
                  <w:txbxContent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¡</w:t>
                      </w:r>
                      <w:r>
                        <w:rPr>
                          <w:rFonts w:ascii="Source Serif Pro Black" w:hAnsi="Source Serif Pro Black"/>
                          <w:b/>
                          <w:sz w:val="28"/>
                        </w:rPr>
                        <w:t>NUESTRO OBEJTIVO!</w:t>
                      </w:r>
                    </w:p>
                  </w:txbxContent>
                </v:textbox>
              </v:shape>
            </w:pict>
          </mc:Fallback>
        </mc:AlternateContent>
      </w:r>
      <w:r w:rsidR="009C27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4214C1" wp14:editId="4622FB91">
                <wp:simplePos x="0" y="0"/>
                <wp:positionH relativeFrom="column">
                  <wp:posOffset>3429000</wp:posOffset>
                </wp:positionH>
                <wp:positionV relativeFrom="paragraph">
                  <wp:posOffset>161925</wp:posOffset>
                </wp:positionV>
                <wp:extent cx="5943600" cy="53149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9C27CD">
                            <w:pPr>
                              <w:rPr>
                                <w:rFonts w:ascii="Source Serif Pro Black" w:hAnsi="Source Serif Pro Black"/>
                                <w:b/>
                                <w:color w:val="FFFFFF" w:themeColor="background1"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color w:val="FFFFFF" w:themeColor="background1"/>
                                <w:sz w:val="36"/>
                                <w:lang w:val="es-MX"/>
                              </w:rPr>
                              <w:t>“TU MEJOR OPCION EN UN SNACK PARA TU ANTOJO”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214C1" id="_x0000_s1030" type="#_x0000_t202" style="position:absolute;margin-left:270pt;margin-top:12.75pt;width:468pt;height:41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ksFAIAAAA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" filled="f" stroked="f">
                <v:textbox style="mso-fit-shape-to-text:t">
                  <w:txbxContent>
                    <w:p w:rsidR="00000000" w:rsidRDefault="009C27CD">
                      <w:pPr>
                        <w:rPr>
                          <w:rFonts w:ascii="Source Serif Pro Black" w:hAnsi="Source Serif Pro Black"/>
                          <w:b/>
                          <w:color w:val="FFFFFF" w:themeColor="background1"/>
                          <w:sz w:val="36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color w:val="FFFFFF" w:themeColor="background1"/>
                          <w:sz w:val="36"/>
                          <w:lang w:val="es-MX"/>
                        </w:rPr>
                        <w:t>“TU MEJOR OPCION EN UN SNACK PARA TU ANTOJO”</w:t>
                      </w:r>
                    </w:p>
                  </w:txbxContent>
                </v:textbox>
              </v:shape>
            </w:pict>
          </mc:Fallback>
        </mc:AlternateContent>
      </w:r>
      <w:r w:rsidR="009C27C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8610600</wp:posOffset>
                </wp:positionH>
                <wp:positionV relativeFrom="paragraph">
                  <wp:posOffset>1676400</wp:posOffset>
                </wp:positionV>
                <wp:extent cx="3514725" cy="279082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79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color w:val="002060"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36"/>
                                <w:lang w:val="es-MX"/>
                              </w:rPr>
                              <w:t>LA INNOVACION</w:t>
                            </w:r>
                          </w:p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  <w:t xml:space="preserve">Incluir fruta de temporada como el mango, piña, pera. Con diferentes sabores de cubierta; picosos o salados y/o agregar un </w:t>
                            </w:r>
                            <w:proofErr w:type="spellStart"/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  <w:t>topping</w:t>
                            </w:r>
                            <w:proofErr w:type="spellEnd"/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  <w:t>.</w:t>
                            </w:r>
                          </w:p>
                          <w:p w:rsidR="00000000" w:rsidRDefault="009C27CD">
                            <w:pPr>
                              <w:jc w:val="center"/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  <w:t>Que los actuales y futuros clientes, plasmen alguna idea o recuerdo al producto, de acuerdo a las dist</w:t>
                            </w:r>
                            <w:r>
                              <w:rPr>
                                <w:rFonts w:ascii="Source Serif Pro Black" w:hAnsi="Source Serif Pro Black"/>
                                <w:color w:val="002060"/>
                                <w:sz w:val="28"/>
                                <w:lang w:val="es-MX"/>
                              </w:rPr>
                              <w:t>intas temáticas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78pt;margin-top:132pt;width:276.75pt;height:219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" filled="f" stroked="f">
                <v:textbox>
                  <w:txbxContent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color w:val="002060"/>
                          <w:sz w:val="36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color w:val="002060"/>
                          <w:sz w:val="36"/>
                          <w:lang w:val="es-MX"/>
                        </w:rPr>
                        <w:t>LA INNOVACION</w:t>
                      </w:r>
                    </w:p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  <w:t xml:space="preserve">Incluir fruta de temporada como el mango, piña, pera. Con diferentes sabores de cubierta; picosos o salados y/o agregar un </w:t>
                      </w:r>
                      <w:proofErr w:type="spellStart"/>
                      <w:r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  <w:t>topping</w:t>
                      </w:r>
                      <w:proofErr w:type="spellEnd"/>
                      <w:r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  <w:t>.</w:t>
                      </w:r>
                    </w:p>
                    <w:p w:rsidR="00000000" w:rsidRDefault="009C27CD">
                      <w:pPr>
                        <w:jc w:val="center"/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  <w:t>Que los actuales y futuros clientes, plasmen alguna idea o recuerdo al producto, de acuerdo a las dist</w:t>
                      </w:r>
                      <w:r>
                        <w:rPr>
                          <w:rFonts w:ascii="Source Serif Pro Black" w:hAnsi="Source Serif Pro Black"/>
                          <w:color w:val="002060"/>
                          <w:sz w:val="28"/>
                          <w:lang w:val="es-MX"/>
                        </w:rPr>
                        <w:t>intas temáticas</w:t>
                      </w:r>
                    </w:p>
                  </w:txbxContent>
                </v:textbox>
              </v:shape>
            </w:pict>
          </mc:Fallback>
        </mc:AlternateContent>
      </w:r>
      <w:r w:rsidR="009C27CD">
        <w:rPr>
          <w:noProof/>
        </w:rPr>
        <w:drawing>
          <wp:anchor distT="152400" distB="152781" distL="266700" distR="267081" simplePos="0" relativeHeight="251662336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1066800</wp:posOffset>
            </wp:positionV>
            <wp:extent cx="3724529" cy="3724529"/>
            <wp:effectExtent l="171450" t="171450" r="180975" b="1809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erif Pro Black">
    <w:panose1 w:val="020409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A5"/>
    <w:rsid w:val="004439EF"/>
    <w:rsid w:val="007D659E"/>
    <w:rsid w:val="009C27CD"/>
    <w:rsid w:val="00B97BFF"/>
    <w:rsid w:val="00DB7DA5"/>
    <w:rsid w:val="00E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C149-97ED-4AEB-A3FE-EF4BC317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INICIO_archivos/image00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Index%20.ht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Socorro Gonzalez Salas</dc:creator>
  <cp:keywords/>
  <dc:description/>
  <cp:lastModifiedBy>Maria Del Socorro Gonzalez Salas</cp:lastModifiedBy>
  <cp:revision>3</cp:revision>
  <dcterms:created xsi:type="dcterms:W3CDTF">2024-03-16T16:01:00Z</dcterms:created>
  <dcterms:modified xsi:type="dcterms:W3CDTF">2024-03-16T16:02:00Z</dcterms:modified>
</cp:coreProperties>
</file>